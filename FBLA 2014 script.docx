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62FC" w:rsidRDefault="00CE41BA">
      <w:r>
        <w:t>FBLA 2014 script</w:t>
      </w:r>
    </w:p>
    <w:p w:rsidR="00CE41BA" w:rsidRDefault="00CE41BA">
      <w:r>
        <w:t>Yi Zhao, Jack Phillips</w:t>
      </w:r>
    </w:p>
    <w:p w:rsidR="00CE41BA" w:rsidRDefault="00CE41BA"/>
    <w:p w:rsidR="00CE41BA" w:rsidRDefault="00CE41BA" w:rsidP="00CE41BA">
      <w:pPr>
        <w:pStyle w:val="ListParagraph"/>
        <w:numPr>
          <w:ilvl w:val="0"/>
          <w:numId w:val="2"/>
        </w:numPr>
      </w:pPr>
      <w:r>
        <w:t>Hello, my name is Jack Phillips. In case you haven’t heard, I am a member of the Mamaroneck High School FBLA Computer Game and Simulation team. My teammate, Yi Zhao, could not make it due to other obligations.</w:t>
      </w:r>
    </w:p>
    <w:p w:rsidR="00616801" w:rsidRDefault="00CE41BA" w:rsidP="00CE41BA">
      <w:pPr>
        <w:pStyle w:val="ListParagraph"/>
        <w:numPr>
          <w:ilvl w:val="0"/>
          <w:numId w:val="2"/>
        </w:numPr>
      </w:pPr>
      <w:r>
        <w:t>My team was assigned to task</w:t>
      </w:r>
      <w:r w:rsidR="00C6425D">
        <w:t xml:space="preserve"> of creating a game geared </w:t>
      </w:r>
      <w:r w:rsidR="00616801">
        <w:t>towards middle school students.</w:t>
      </w:r>
      <w:r w:rsidR="00802969">
        <w:t xml:space="preserve"> The purpose of the game is educating potential FBLA members about the corporate world. </w:t>
      </w:r>
      <w:r w:rsidR="00355196">
        <w:t xml:space="preserve">This game will help players develop competent business skills, and along the way, </w:t>
      </w:r>
      <w:r w:rsidR="002077C8">
        <w:t>improve their financial literacy.</w:t>
      </w:r>
    </w:p>
    <w:p w:rsidR="00CE41BA" w:rsidRDefault="00D04AE1" w:rsidP="00855243">
      <w:pPr>
        <w:pStyle w:val="ListParagraph"/>
        <w:numPr>
          <w:ilvl w:val="0"/>
          <w:numId w:val="2"/>
        </w:numPr>
      </w:pPr>
      <w:r>
        <w:t xml:space="preserve">Some challenges </w:t>
      </w:r>
      <w:r w:rsidR="00FE3C2A">
        <w:t xml:space="preserve">we faced when developing the game was making the game fun while preserving the </w:t>
      </w:r>
      <w:r w:rsidR="00603787">
        <w:t>e</w:t>
      </w:r>
      <w:r w:rsidR="003C6898">
        <w:t>ducational content.</w:t>
      </w:r>
      <w:r w:rsidR="00855243">
        <w:t xml:space="preserve"> We also tried to design the game with a unique and engaging theme that would be appealing to middle school students.</w:t>
      </w:r>
    </w:p>
    <w:p w:rsidR="00855243" w:rsidRDefault="009860CE" w:rsidP="00855243">
      <w:pPr>
        <w:pStyle w:val="ListParagraph"/>
        <w:numPr>
          <w:ilvl w:val="0"/>
          <w:numId w:val="2"/>
        </w:numPr>
      </w:pPr>
      <w:r>
        <w:t xml:space="preserve">Our game design process was as follows: </w:t>
      </w:r>
    </w:p>
    <w:p w:rsidR="009860CE" w:rsidRDefault="009860CE" w:rsidP="009860CE">
      <w:pPr>
        <w:pStyle w:val="ListParagraph"/>
        <w:numPr>
          <w:ilvl w:val="1"/>
          <w:numId w:val="2"/>
        </w:numPr>
      </w:pPr>
      <w:r>
        <w:t xml:space="preserve">We started with the content, </w:t>
      </w:r>
      <w:r w:rsidR="00F40A4A">
        <w:t>the business challenges the player would face.</w:t>
      </w:r>
    </w:p>
    <w:p w:rsidR="0049117A" w:rsidRDefault="00C477DA" w:rsidP="009860CE">
      <w:pPr>
        <w:pStyle w:val="ListParagraph"/>
        <w:numPr>
          <w:ilvl w:val="1"/>
          <w:numId w:val="2"/>
        </w:numPr>
      </w:pPr>
      <w:r>
        <w:t xml:space="preserve">The next thing we did was to </w:t>
      </w:r>
      <w:r w:rsidR="000F31B1">
        <w:t xml:space="preserve">decide on the art style. </w:t>
      </w:r>
      <w:r w:rsidR="00576947">
        <w:t>We also storyboarded the concept to make our ideas more concrete.</w:t>
      </w:r>
    </w:p>
    <w:p w:rsidR="00576947" w:rsidRDefault="00D61B4C" w:rsidP="009860CE">
      <w:pPr>
        <w:pStyle w:val="ListParagraph"/>
        <w:numPr>
          <w:ilvl w:val="1"/>
          <w:numId w:val="2"/>
        </w:numPr>
      </w:pPr>
      <w:r>
        <w:t xml:space="preserve">The third step was </w:t>
      </w:r>
      <w:r w:rsidR="00B07D4C">
        <w:t xml:space="preserve">to select the appropriate </w:t>
      </w:r>
      <w:r w:rsidR="003B4718">
        <w:t>platform to publish to.</w:t>
      </w:r>
    </w:p>
    <w:p w:rsidR="00E064F6" w:rsidRDefault="00E064F6" w:rsidP="009860CE">
      <w:pPr>
        <w:pStyle w:val="ListParagraph"/>
        <w:numPr>
          <w:ilvl w:val="1"/>
          <w:numId w:val="2"/>
        </w:numPr>
      </w:pPr>
      <w:r>
        <w:t>Then, we began our actual design and development.</w:t>
      </w:r>
    </w:p>
    <w:p w:rsidR="00E064F6" w:rsidRDefault="00B83696" w:rsidP="009860CE">
      <w:pPr>
        <w:pStyle w:val="ListParagraph"/>
        <w:numPr>
          <w:ilvl w:val="1"/>
          <w:numId w:val="2"/>
        </w:numPr>
      </w:pPr>
      <w:r>
        <w:t>To make sure our game ran smoothly, we debugged our game before release.</w:t>
      </w:r>
    </w:p>
    <w:p w:rsidR="00B83696" w:rsidRDefault="0004432B" w:rsidP="00B83696">
      <w:pPr>
        <w:pStyle w:val="ListParagraph"/>
        <w:numPr>
          <w:ilvl w:val="0"/>
          <w:numId w:val="2"/>
        </w:numPr>
      </w:pPr>
      <w:r>
        <w:t xml:space="preserve">To educate a middle school student about the business world, </w:t>
      </w:r>
      <w:r w:rsidR="00C60D40">
        <w:t xml:space="preserve">we focused on 5 main business challenges. </w:t>
      </w:r>
      <w:r w:rsidR="00356296">
        <w:t xml:space="preserve">A player must address </w:t>
      </w:r>
      <w:r w:rsidR="00747A1D">
        <w:t>each of these challenges to progress to a higher level</w:t>
      </w:r>
    </w:p>
    <w:p w:rsidR="00747A1D" w:rsidRDefault="009D428A" w:rsidP="00747A1D">
      <w:pPr>
        <w:pStyle w:val="ListParagraph"/>
        <w:numPr>
          <w:ilvl w:val="1"/>
          <w:numId w:val="2"/>
        </w:numPr>
      </w:pPr>
      <w:r>
        <w:t xml:space="preserve">Number 1: Charisma. </w:t>
      </w:r>
      <w:r w:rsidR="0083570B">
        <w:t xml:space="preserve">To move up the business ladder, </w:t>
      </w:r>
      <w:r w:rsidR="00C73A8F">
        <w:t xml:space="preserve">a player must </w:t>
      </w:r>
      <w:r w:rsidR="00BF65FB">
        <w:t>inspire devotion in others.</w:t>
      </w:r>
    </w:p>
    <w:p w:rsidR="00BF65FB" w:rsidRDefault="00046980" w:rsidP="00747A1D">
      <w:pPr>
        <w:pStyle w:val="ListParagraph"/>
        <w:numPr>
          <w:ilvl w:val="1"/>
          <w:numId w:val="2"/>
        </w:numPr>
      </w:pPr>
      <w:r>
        <w:t xml:space="preserve">Number 2: Negotiation. </w:t>
      </w:r>
      <w:r w:rsidR="006F34E4">
        <w:t xml:space="preserve">An aspiring business </w:t>
      </w:r>
      <w:r w:rsidR="00483CEC">
        <w:t xml:space="preserve">leader isn’t always going to get his way. </w:t>
      </w:r>
      <w:r w:rsidR="000974C9">
        <w:t>He must learn to compromise.</w:t>
      </w:r>
    </w:p>
    <w:p w:rsidR="000974C9" w:rsidRDefault="00CF50DE" w:rsidP="00747A1D">
      <w:pPr>
        <w:pStyle w:val="ListParagraph"/>
        <w:numPr>
          <w:ilvl w:val="1"/>
          <w:numId w:val="2"/>
        </w:numPr>
      </w:pPr>
      <w:r>
        <w:t xml:space="preserve">Number 3: Leadership. </w:t>
      </w:r>
      <w:r w:rsidR="00484AC8">
        <w:t xml:space="preserve">A successful business man must </w:t>
      </w:r>
      <w:r w:rsidR="008868E5">
        <w:t>be able to lead others to greatness.</w:t>
      </w:r>
    </w:p>
    <w:p w:rsidR="008868E5" w:rsidRDefault="000C33C9" w:rsidP="00747A1D">
      <w:pPr>
        <w:pStyle w:val="ListParagraph"/>
        <w:numPr>
          <w:ilvl w:val="1"/>
          <w:numId w:val="2"/>
        </w:numPr>
      </w:pPr>
      <w:r>
        <w:t xml:space="preserve">Number 4: Time management. </w:t>
      </w:r>
      <w:r w:rsidR="0082298A">
        <w:t xml:space="preserve">One important skill </w:t>
      </w:r>
      <w:r w:rsidR="00162A6D">
        <w:t>that is crucial not only to business is to make the most out of limited time.</w:t>
      </w:r>
    </w:p>
    <w:p w:rsidR="00162A6D" w:rsidRDefault="00F23E99" w:rsidP="00747A1D">
      <w:pPr>
        <w:pStyle w:val="ListParagraph"/>
        <w:numPr>
          <w:ilvl w:val="1"/>
          <w:numId w:val="2"/>
        </w:numPr>
      </w:pPr>
      <w:r>
        <w:t xml:space="preserve">Number 5: Learning. </w:t>
      </w:r>
      <w:r w:rsidR="000151E9">
        <w:t>An effica</w:t>
      </w:r>
      <w:r w:rsidR="006803F0">
        <w:t>cious business leader is always learning.</w:t>
      </w:r>
    </w:p>
    <w:p w:rsidR="00AF4453" w:rsidRDefault="00D85833" w:rsidP="00C909E3">
      <w:pPr>
        <w:pStyle w:val="ListParagraph"/>
        <w:numPr>
          <w:ilvl w:val="0"/>
          <w:numId w:val="2"/>
        </w:numPr>
      </w:pPr>
      <w:r>
        <w:t>Here is our storyboard, representing basic game flow.</w:t>
      </w:r>
      <w:r w:rsidR="00C909E3">
        <w:t xml:space="preserve"> </w:t>
      </w:r>
    </w:p>
    <w:p w:rsidR="00C909E3" w:rsidRDefault="00C909E3" w:rsidP="00C909E3">
      <w:pPr>
        <w:pStyle w:val="ListParagraph"/>
        <w:numPr>
          <w:ilvl w:val="1"/>
          <w:numId w:val="2"/>
        </w:numPr>
      </w:pPr>
      <w:r>
        <w:t>A player must address all 5 business challenges</w:t>
      </w:r>
    </w:p>
    <w:p w:rsidR="00C909E3" w:rsidRDefault="00A62402" w:rsidP="00C909E3">
      <w:pPr>
        <w:pStyle w:val="ListParagraph"/>
        <w:numPr>
          <w:ilvl w:val="1"/>
          <w:numId w:val="2"/>
        </w:numPr>
      </w:pPr>
      <w:r>
        <w:t xml:space="preserve">(Point to red guy) Charisma: </w:t>
      </w:r>
      <w:r w:rsidR="00957FDF">
        <w:t>a player must shake hands with the required number of people</w:t>
      </w:r>
    </w:p>
    <w:p w:rsidR="00957FDF" w:rsidRDefault="00957FDF" w:rsidP="00C909E3">
      <w:pPr>
        <w:pStyle w:val="ListParagraph"/>
        <w:numPr>
          <w:ilvl w:val="1"/>
          <w:numId w:val="2"/>
        </w:numPr>
      </w:pPr>
      <w:r>
        <w:t>(Point to yellow guy) Negotiation: the student must learn to deal with an angry coworker.</w:t>
      </w:r>
    </w:p>
    <w:p w:rsidR="00957FDF" w:rsidRDefault="00A2704E" w:rsidP="00C909E3">
      <w:pPr>
        <w:pStyle w:val="ListParagraph"/>
        <w:numPr>
          <w:ilvl w:val="1"/>
          <w:numId w:val="2"/>
        </w:numPr>
      </w:pPr>
      <w:r>
        <w:t xml:space="preserve">(Point to orange guy) Leadership: </w:t>
      </w:r>
      <w:r w:rsidR="007C338A">
        <w:t>the</w:t>
      </w:r>
      <w:r w:rsidR="0058772D">
        <w:t xml:space="preserve"> player must lead a fellow coworker to a predetermined location.</w:t>
      </w:r>
    </w:p>
    <w:p w:rsidR="0058772D" w:rsidRDefault="003D575A" w:rsidP="00C909E3">
      <w:pPr>
        <w:pStyle w:val="ListParagraph"/>
        <w:numPr>
          <w:ilvl w:val="1"/>
          <w:numId w:val="2"/>
        </w:numPr>
      </w:pPr>
      <w:r>
        <w:t xml:space="preserve">(Point to time) </w:t>
      </w:r>
      <w:r w:rsidR="007A6346">
        <w:t xml:space="preserve">Time management: </w:t>
      </w:r>
      <w:r w:rsidR="007C338A">
        <w:t xml:space="preserve">a student must finish </w:t>
      </w:r>
      <w:r w:rsidR="00632E18">
        <w:t>each</w:t>
      </w:r>
      <w:r w:rsidR="007C338A">
        <w:t xml:space="preserve"> level in under a minute</w:t>
      </w:r>
    </w:p>
    <w:p w:rsidR="007C338A" w:rsidRDefault="00F43E08" w:rsidP="00C909E3">
      <w:pPr>
        <w:pStyle w:val="ListParagraph"/>
        <w:numPr>
          <w:ilvl w:val="1"/>
          <w:numId w:val="2"/>
        </w:numPr>
      </w:pPr>
      <w:r>
        <w:lastRenderedPageBreak/>
        <w:t xml:space="preserve">(Point to word) Learning: a player must learn </w:t>
      </w:r>
      <w:r w:rsidR="008D7263">
        <w:t>3 new words.</w:t>
      </w:r>
    </w:p>
    <w:p w:rsidR="008D7263" w:rsidRDefault="00B23D78" w:rsidP="008D7263">
      <w:pPr>
        <w:pStyle w:val="ListParagraph"/>
        <w:numPr>
          <w:ilvl w:val="1"/>
          <w:numId w:val="2"/>
        </w:numPr>
      </w:pPr>
      <w:r>
        <w:t>After completing all challenges, the student will head to the elevator to progress to the next level.</w:t>
      </w:r>
    </w:p>
    <w:p w:rsidR="00B23D78" w:rsidRDefault="005952E1" w:rsidP="008D7263">
      <w:pPr>
        <w:pStyle w:val="ListParagraph"/>
        <w:numPr>
          <w:ilvl w:val="1"/>
          <w:numId w:val="2"/>
        </w:numPr>
      </w:pPr>
      <w:r>
        <w:t>An end of level quiz is given to make sure that the players are tested on the meaning of the words they learned throughout the level.</w:t>
      </w:r>
    </w:p>
    <w:p w:rsidR="00580E6D" w:rsidRDefault="00580E6D" w:rsidP="00580E6D">
      <w:pPr>
        <w:pStyle w:val="ListParagraph"/>
        <w:numPr>
          <w:ilvl w:val="0"/>
          <w:numId w:val="2"/>
        </w:numPr>
      </w:pPr>
      <w:r>
        <w:t>We primarily used two tools for the project, Adobe Flash and Github.</w:t>
      </w:r>
    </w:p>
    <w:p w:rsidR="00142C90" w:rsidRDefault="00577B25" w:rsidP="00142C90">
      <w:pPr>
        <w:pStyle w:val="ListParagraph"/>
        <w:numPr>
          <w:ilvl w:val="1"/>
          <w:numId w:val="2"/>
        </w:numPr>
      </w:pPr>
      <w:r>
        <w:t xml:space="preserve">We used Adobe Flash for </w:t>
      </w:r>
      <w:r w:rsidR="001666A3">
        <w:t xml:space="preserve">our design and development. </w:t>
      </w:r>
      <w:r w:rsidR="00917FCA">
        <w:t xml:space="preserve">We chose this tool </w:t>
      </w:r>
      <w:r w:rsidR="00FD0B92">
        <w:t xml:space="preserve">because </w:t>
      </w:r>
      <w:r w:rsidR="00B9364C">
        <w:t xml:space="preserve">we could publish flash files, </w:t>
      </w:r>
      <w:r w:rsidR="00B839EC">
        <w:t>which are available to 99% of computer users.</w:t>
      </w:r>
      <w:r w:rsidR="004F2827">
        <w:t xml:space="preserve"> We also chose this tool because of its ability to produce vector graphics and an object oriented programming language.</w:t>
      </w:r>
    </w:p>
    <w:p w:rsidR="004F2827" w:rsidRDefault="006D7495" w:rsidP="00142C90">
      <w:pPr>
        <w:pStyle w:val="ListParagraph"/>
        <w:numPr>
          <w:ilvl w:val="1"/>
          <w:numId w:val="2"/>
        </w:numPr>
      </w:pPr>
      <w:r>
        <w:t>We u</w:t>
      </w:r>
      <w:r w:rsidR="00992F9A">
        <w:t xml:space="preserve">sed Github for version control and collaboration. </w:t>
      </w:r>
      <w:r w:rsidR="003E34B0">
        <w:t xml:space="preserve">It provided a central database, </w:t>
      </w:r>
      <w:r w:rsidR="00BF0BDC">
        <w:t xml:space="preserve">similar to Google </w:t>
      </w:r>
      <w:r w:rsidR="00D7409A">
        <w:t>Drive that</w:t>
      </w:r>
      <w:r w:rsidR="00BF0BDC">
        <w:t xml:space="preserve"> all team members could access and modify. </w:t>
      </w:r>
      <w:r w:rsidR="00D479BA">
        <w:t xml:space="preserve">We could also rollback changes if they </w:t>
      </w:r>
      <w:r w:rsidR="004168D1">
        <w:t>broke the program.</w:t>
      </w:r>
    </w:p>
    <w:p w:rsidR="004168D1" w:rsidRDefault="005B109E" w:rsidP="004168D1">
      <w:pPr>
        <w:pStyle w:val="ListParagraph"/>
        <w:numPr>
          <w:ilvl w:val="0"/>
          <w:numId w:val="2"/>
        </w:numPr>
      </w:pPr>
      <w:r>
        <w:t xml:space="preserve">We wrote our scripts in Actionscript 3, </w:t>
      </w:r>
      <w:r w:rsidR="00B607E0">
        <w:t xml:space="preserve">an object oriented language provided by </w:t>
      </w:r>
      <w:r w:rsidR="009F105F">
        <w:t>Adobe.</w:t>
      </w:r>
      <w:r w:rsidR="00214E12">
        <w:t xml:space="preserve"> We designed our own API, instead of a prebuilt one, because we enjoyed the challenge and wanted to learn from the process.</w:t>
      </w:r>
      <w:r w:rsidR="00A64A13">
        <w:t xml:space="preserve"> We focused on the paradigm of inheritance when building our API.</w:t>
      </w:r>
      <w:r w:rsidR="00A33A13">
        <w:t xml:space="preserve"> Team members wrote up an extensive documentation and followed a strict commenting style (point to code segment) that gave an overview of a class’s methods and members.</w:t>
      </w:r>
    </w:p>
    <w:p w:rsidR="00A33A13" w:rsidRDefault="00CE3820" w:rsidP="004168D1">
      <w:pPr>
        <w:pStyle w:val="ListParagraph"/>
        <w:numPr>
          <w:ilvl w:val="0"/>
          <w:numId w:val="2"/>
        </w:numPr>
      </w:pPr>
      <w:r>
        <w:t xml:space="preserve">Here </w:t>
      </w:r>
      <w:r w:rsidR="000E34EB">
        <w:t>is our UML inheritance diagram.</w:t>
      </w:r>
    </w:p>
    <w:p w:rsidR="0070629E" w:rsidRDefault="007212BC" w:rsidP="000E34EB">
      <w:pPr>
        <w:pStyle w:val="ListParagraph"/>
        <w:numPr>
          <w:ilvl w:val="1"/>
          <w:numId w:val="2"/>
        </w:numPr>
      </w:pPr>
      <w:r>
        <w:t xml:space="preserve">At the top of the </w:t>
      </w:r>
      <w:r w:rsidR="00247CCC">
        <w:t>hierarchy</w:t>
      </w:r>
      <w:r>
        <w:t xml:space="preserve"> is </w:t>
      </w:r>
      <w:r w:rsidR="00610E08">
        <w:t>the environment base class</w:t>
      </w:r>
      <w:r w:rsidR="00C40A41">
        <w:t xml:space="preserve">, which contains </w:t>
      </w:r>
      <w:r w:rsidR="00FA1C04">
        <w:t>essential methods, such as collision.</w:t>
      </w:r>
    </w:p>
    <w:p w:rsidR="00325D7D" w:rsidRDefault="0070629E" w:rsidP="000E34EB">
      <w:pPr>
        <w:pStyle w:val="ListParagraph"/>
        <w:numPr>
          <w:ilvl w:val="1"/>
          <w:numId w:val="2"/>
        </w:numPr>
      </w:pPr>
      <w:r>
        <w:t xml:space="preserve">Inheriting off Environment, we have the Entity class, </w:t>
      </w:r>
      <w:r w:rsidR="00265FA1">
        <w:t xml:space="preserve">a core class that </w:t>
      </w:r>
      <w:r w:rsidR="004B7E6E">
        <w:t>contains built in methods to handle physics, primarily gravity.</w:t>
      </w:r>
      <w:r w:rsidR="00631C9C">
        <w:t xml:space="preserve"> Examples include a FallingSpike or the </w:t>
      </w:r>
      <w:r w:rsidR="00562614">
        <w:t>Player class</w:t>
      </w:r>
    </w:p>
    <w:p w:rsidR="00062046" w:rsidRDefault="00062046" w:rsidP="000E34EB">
      <w:pPr>
        <w:pStyle w:val="ListParagraph"/>
        <w:numPr>
          <w:ilvl w:val="1"/>
          <w:numId w:val="2"/>
        </w:numPr>
      </w:pPr>
      <w:r>
        <w:t>The Spawner class is a special helper class that is used to create Entities.</w:t>
      </w:r>
    </w:p>
    <w:p w:rsidR="000E34EB" w:rsidRDefault="00B740E8" w:rsidP="000E34EB">
      <w:pPr>
        <w:pStyle w:val="ListParagraph"/>
        <w:numPr>
          <w:ilvl w:val="1"/>
          <w:numId w:val="2"/>
        </w:numPr>
      </w:pPr>
      <w:r>
        <w:t xml:space="preserve"> </w:t>
      </w:r>
      <w:r w:rsidR="008F0204">
        <w:t xml:space="preserve">The Sensor class provides a detection system. </w:t>
      </w:r>
      <w:r w:rsidR="00F67D6D">
        <w:t xml:space="preserve">It throws an event every time </w:t>
      </w:r>
      <w:r w:rsidR="00C036E9">
        <w:t xml:space="preserve">an Entity </w:t>
      </w:r>
      <w:r w:rsidR="004D5735">
        <w:t>collides wi</w:t>
      </w:r>
      <w:r w:rsidR="001E2A48">
        <w:t>th it.</w:t>
      </w:r>
      <w:r w:rsidR="00BC73CC">
        <w:t xml:space="preserve"> An example is the fire obstacle.</w:t>
      </w:r>
    </w:p>
    <w:p w:rsidR="00BC73CC" w:rsidRDefault="0078399E" w:rsidP="000E34EB">
      <w:pPr>
        <w:pStyle w:val="ListParagraph"/>
        <w:numPr>
          <w:ilvl w:val="1"/>
          <w:numId w:val="2"/>
        </w:numPr>
      </w:pPr>
      <w:r>
        <w:t xml:space="preserve">We also created our custom event class, EntityEvent, to make </w:t>
      </w:r>
      <w:r w:rsidR="00DF502A">
        <w:t>improve communication between classes.</w:t>
      </w:r>
    </w:p>
    <w:p w:rsidR="00DF502A" w:rsidRDefault="00F90DC9" w:rsidP="00DF502A">
      <w:pPr>
        <w:pStyle w:val="ListParagraph"/>
        <w:numPr>
          <w:ilvl w:val="0"/>
          <w:numId w:val="2"/>
        </w:numPr>
      </w:pPr>
      <w:r>
        <w:t xml:space="preserve">We wanted to create a fluid design that </w:t>
      </w:r>
      <w:r w:rsidR="00D638E9">
        <w:t xml:space="preserve">would be appealing to middle school students. </w:t>
      </w:r>
      <w:r w:rsidR="00046780">
        <w:t xml:space="preserve">In the end, we settled on a </w:t>
      </w:r>
      <w:r w:rsidR="0058761E">
        <w:t xml:space="preserve">hand drawn, doodle style theme. </w:t>
      </w:r>
      <w:r w:rsidR="004775EA">
        <w:t xml:space="preserve">A real world </w:t>
      </w:r>
      <w:r w:rsidR="00E53D3C">
        <w:t xml:space="preserve">working place is still a scary thought for middle school students so we chose this theme </w:t>
      </w:r>
      <w:r w:rsidR="007C1C50">
        <w:t xml:space="preserve">to lighten the </w:t>
      </w:r>
      <w:r w:rsidR="00250E59">
        <w:t>atmosphere</w:t>
      </w:r>
      <w:r w:rsidR="007C1C50">
        <w:t xml:space="preserve">, </w:t>
      </w:r>
      <w:r w:rsidR="00EB7B3B">
        <w:t xml:space="preserve">and </w:t>
      </w:r>
      <w:r w:rsidR="002930B7">
        <w:t xml:space="preserve">it was </w:t>
      </w:r>
      <w:r w:rsidR="00EB7B3B">
        <w:t xml:space="preserve">one students can relate to. </w:t>
      </w:r>
      <w:r w:rsidR="00920B9B">
        <w:t xml:space="preserve">The style of our game was a puzzle platformer, one that emphasized the skill of exploring </w:t>
      </w:r>
      <w:r w:rsidR="006F4F0C">
        <w:t xml:space="preserve">and getting used to a new environment. </w:t>
      </w:r>
      <w:r w:rsidR="00EE565F">
        <w:t>One way the game reflects on this is that the background</w:t>
      </w:r>
      <w:r w:rsidR="003B5BAD">
        <w:t xml:space="preserve">s become more and more concrete. This represents </w:t>
      </w:r>
      <w:r w:rsidR="00347E70">
        <w:t xml:space="preserve">a progression from the abstract thinking of an intern to the </w:t>
      </w:r>
      <w:r w:rsidR="009D6BD7">
        <w:t>struct</w:t>
      </w:r>
      <w:r w:rsidR="00362E12">
        <w:t>ur</w:t>
      </w:r>
      <w:r w:rsidR="009D6BD7">
        <w:t xml:space="preserve">ed thinking of an experienced </w:t>
      </w:r>
      <w:r w:rsidR="00B42150">
        <w:t>business</w:t>
      </w:r>
      <w:r w:rsidR="009D6BD7">
        <w:t xml:space="preserve"> man.</w:t>
      </w:r>
    </w:p>
    <w:p w:rsidR="00FD4F5B" w:rsidRDefault="0024418C" w:rsidP="00DF502A">
      <w:pPr>
        <w:pStyle w:val="ListParagraph"/>
        <w:numPr>
          <w:ilvl w:val="0"/>
          <w:numId w:val="2"/>
        </w:numPr>
      </w:pPr>
      <w:r>
        <w:t>One good example of how we</w:t>
      </w:r>
      <w:r w:rsidR="00FD4F5B">
        <w:t xml:space="preserve"> applied our theme is this, some sample art from our game.</w:t>
      </w:r>
    </w:p>
    <w:p w:rsidR="005B5555" w:rsidRPr="00616801" w:rsidRDefault="00513018" w:rsidP="00DF502A">
      <w:pPr>
        <w:pStyle w:val="ListParagraph"/>
        <w:numPr>
          <w:ilvl w:val="0"/>
          <w:numId w:val="2"/>
        </w:numPr>
      </w:pPr>
      <w:r>
        <w:lastRenderedPageBreak/>
        <w:t xml:space="preserve">  </w:t>
      </w:r>
      <w:r w:rsidR="00F3081F">
        <w:t xml:space="preserve">Users navigate through the game through a series of </w:t>
      </w:r>
      <w:r w:rsidR="00770329">
        <w:t>well-designed</w:t>
      </w:r>
      <w:r w:rsidR="00F3081F">
        <w:t xml:space="preserve"> menus.</w:t>
      </w:r>
      <w:r w:rsidR="00F53A96">
        <w:t xml:space="preserve"> </w:t>
      </w:r>
      <w:r w:rsidR="00722567">
        <w:t xml:space="preserve">We tried to make navigation as intuitive as possible, with big, easy to click buttons. </w:t>
      </w:r>
      <w:r w:rsidR="00F3081F">
        <w:t xml:space="preserve"> </w:t>
      </w:r>
      <w:r w:rsidR="00BD7DC3">
        <w:t xml:space="preserve">Two special interactions are the guide and the end of level quiz. </w:t>
      </w:r>
      <w:r w:rsidR="007A30B1">
        <w:t xml:space="preserve">At the start of each level, it’s necessary for a player to go to the guide </w:t>
      </w:r>
      <w:r w:rsidR="00847473">
        <w:t xml:space="preserve">to receive </w:t>
      </w:r>
      <w:r w:rsidR="00AB77A9">
        <w:t xml:space="preserve">their FBLA competition. The guide states the relevant </w:t>
      </w:r>
      <w:r w:rsidR="00F97F12">
        <w:t>competitions</w:t>
      </w:r>
      <w:r w:rsidR="00AB77A9">
        <w:t xml:space="preserve"> </w:t>
      </w:r>
      <w:r w:rsidR="008816E0">
        <w:t xml:space="preserve">and gives the user a choice between the two. </w:t>
      </w:r>
      <w:r w:rsidR="00F60764">
        <w:t xml:space="preserve">At the end of the level, </w:t>
      </w:r>
      <w:r w:rsidR="006D2B0B">
        <w:t xml:space="preserve">an end of level quiz reinforces </w:t>
      </w:r>
      <w:r w:rsidR="00E271C8">
        <w:t>the words the player has learned throughout the level.</w:t>
      </w:r>
      <w:bookmarkStart w:id="0" w:name="_GoBack"/>
      <w:bookmarkEnd w:id="0"/>
    </w:p>
    <w:sectPr w:rsidR="005B5555" w:rsidRPr="006168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005FBA"/>
    <w:multiLevelType w:val="hybridMultilevel"/>
    <w:tmpl w:val="683E8F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EA26DB0"/>
    <w:multiLevelType w:val="hybridMultilevel"/>
    <w:tmpl w:val="AEA2F0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41BA"/>
    <w:rsid w:val="000151E9"/>
    <w:rsid w:val="000256A6"/>
    <w:rsid w:val="0004432B"/>
    <w:rsid w:val="00046780"/>
    <w:rsid w:val="00046980"/>
    <w:rsid w:val="00062046"/>
    <w:rsid w:val="000974C9"/>
    <w:rsid w:val="000A7387"/>
    <w:rsid w:val="000C33C9"/>
    <w:rsid w:val="000E34EB"/>
    <w:rsid w:val="000F31B1"/>
    <w:rsid w:val="0010731C"/>
    <w:rsid w:val="00142C90"/>
    <w:rsid w:val="00162A6D"/>
    <w:rsid w:val="001666A3"/>
    <w:rsid w:val="00174BCA"/>
    <w:rsid w:val="0018762C"/>
    <w:rsid w:val="001E2A48"/>
    <w:rsid w:val="002077C8"/>
    <w:rsid w:val="00214E12"/>
    <w:rsid w:val="0024418C"/>
    <w:rsid w:val="00247CCC"/>
    <w:rsid w:val="00250E59"/>
    <w:rsid w:val="00265FA1"/>
    <w:rsid w:val="002930B7"/>
    <w:rsid w:val="002D6833"/>
    <w:rsid w:val="00325D7D"/>
    <w:rsid w:val="00347E70"/>
    <w:rsid w:val="00355196"/>
    <w:rsid w:val="00356296"/>
    <w:rsid w:val="00362E12"/>
    <w:rsid w:val="003A34AE"/>
    <w:rsid w:val="003A5196"/>
    <w:rsid w:val="003B4718"/>
    <w:rsid w:val="003B5BAD"/>
    <w:rsid w:val="003C6898"/>
    <w:rsid w:val="003D575A"/>
    <w:rsid w:val="003E34B0"/>
    <w:rsid w:val="004168D1"/>
    <w:rsid w:val="00440995"/>
    <w:rsid w:val="00463471"/>
    <w:rsid w:val="004775EA"/>
    <w:rsid w:val="00483CEC"/>
    <w:rsid w:val="00484AC8"/>
    <w:rsid w:val="0049117A"/>
    <w:rsid w:val="004B2296"/>
    <w:rsid w:val="004B7E6E"/>
    <w:rsid w:val="004D5735"/>
    <w:rsid w:val="004D7A2C"/>
    <w:rsid w:val="004F2827"/>
    <w:rsid w:val="00513018"/>
    <w:rsid w:val="00524DC5"/>
    <w:rsid w:val="00526BFD"/>
    <w:rsid w:val="00562614"/>
    <w:rsid w:val="00576947"/>
    <w:rsid w:val="00577B25"/>
    <w:rsid w:val="00580E6D"/>
    <w:rsid w:val="0058761E"/>
    <w:rsid w:val="0058772D"/>
    <w:rsid w:val="005952E1"/>
    <w:rsid w:val="005B109E"/>
    <w:rsid w:val="005B5555"/>
    <w:rsid w:val="00601658"/>
    <w:rsid w:val="00603787"/>
    <w:rsid w:val="00610E08"/>
    <w:rsid w:val="00616801"/>
    <w:rsid w:val="00631C9C"/>
    <w:rsid w:val="00632E18"/>
    <w:rsid w:val="006803F0"/>
    <w:rsid w:val="006D2B0B"/>
    <w:rsid w:val="006D7495"/>
    <w:rsid w:val="006F34E4"/>
    <w:rsid w:val="006F4F0C"/>
    <w:rsid w:val="0070629E"/>
    <w:rsid w:val="007212BC"/>
    <w:rsid w:val="00722567"/>
    <w:rsid w:val="00747A1D"/>
    <w:rsid w:val="00770329"/>
    <w:rsid w:val="0078399E"/>
    <w:rsid w:val="007A30B1"/>
    <w:rsid w:val="007A6346"/>
    <w:rsid w:val="007C1C50"/>
    <w:rsid w:val="007C338A"/>
    <w:rsid w:val="007E348E"/>
    <w:rsid w:val="00802969"/>
    <w:rsid w:val="0082298A"/>
    <w:rsid w:val="0083570B"/>
    <w:rsid w:val="00837540"/>
    <w:rsid w:val="00847473"/>
    <w:rsid w:val="00855243"/>
    <w:rsid w:val="008744E9"/>
    <w:rsid w:val="008816E0"/>
    <w:rsid w:val="008868E5"/>
    <w:rsid w:val="008A1A55"/>
    <w:rsid w:val="008D7263"/>
    <w:rsid w:val="008F0204"/>
    <w:rsid w:val="00917FCA"/>
    <w:rsid w:val="00920B9B"/>
    <w:rsid w:val="00957FDF"/>
    <w:rsid w:val="009860CE"/>
    <w:rsid w:val="00992F9A"/>
    <w:rsid w:val="009C58DF"/>
    <w:rsid w:val="009D428A"/>
    <w:rsid w:val="009D6BD7"/>
    <w:rsid w:val="009E2A78"/>
    <w:rsid w:val="009F105F"/>
    <w:rsid w:val="00A2704E"/>
    <w:rsid w:val="00A30532"/>
    <w:rsid w:val="00A33A13"/>
    <w:rsid w:val="00A62402"/>
    <w:rsid w:val="00A64A13"/>
    <w:rsid w:val="00AB77A9"/>
    <w:rsid w:val="00AF4453"/>
    <w:rsid w:val="00B07D4C"/>
    <w:rsid w:val="00B162FC"/>
    <w:rsid w:val="00B2387D"/>
    <w:rsid w:val="00B23D78"/>
    <w:rsid w:val="00B411FB"/>
    <w:rsid w:val="00B42150"/>
    <w:rsid w:val="00B607E0"/>
    <w:rsid w:val="00B67663"/>
    <w:rsid w:val="00B740E8"/>
    <w:rsid w:val="00B83696"/>
    <w:rsid w:val="00B839EC"/>
    <w:rsid w:val="00B9364C"/>
    <w:rsid w:val="00BB2394"/>
    <w:rsid w:val="00BC09D1"/>
    <w:rsid w:val="00BC73CC"/>
    <w:rsid w:val="00BD7DC3"/>
    <w:rsid w:val="00BE280D"/>
    <w:rsid w:val="00BF0BDC"/>
    <w:rsid w:val="00BF65FB"/>
    <w:rsid w:val="00C036E9"/>
    <w:rsid w:val="00C2636D"/>
    <w:rsid w:val="00C40A41"/>
    <w:rsid w:val="00C477DA"/>
    <w:rsid w:val="00C60D40"/>
    <w:rsid w:val="00C6425D"/>
    <w:rsid w:val="00C73A8F"/>
    <w:rsid w:val="00C77A95"/>
    <w:rsid w:val="00C909E3"/>
    <w:rsid w:val="00CE3820"/>
    <w:rsid w:val="00CE41BA"/>
    <w:rsid w:val="00CF1B22"/>
    <w:rsid w:val="00CF50DE"/>
    <w:rsid w:val="00D04AE1"/>
    <w:rsid w:val="00D40B8B"/>
    <w:rsid w:val="00D479BA"/>
    <w:rsid w:val="00D61B4C"/>
    <w:rsid w:val="00D638E9"/>
    <w:rsid w:val="00D7409A"/>
    <w:rsid w:val="00D85833"/>
    <w:rsid w:val="00DA72D4"/>
    <w:rsid w:val="00DF502A"/>
    <w:rsid w:val="00E064F6"/>
    <w:rsid w:val="00E271C8"/>
    <w:rsid w:val="00E53D3C"/>
    <w:rsid w:val="00E7280A"/>
    <w:rsid w:val="00E95F66"/>
    <w:rsid w:val="00EB7B3B"/>
    <w:rsid w:val="00EE565F"/>
    <w:rsid w:val="00F23E99"/>
    <w:rsid w:val="00F3081F"/>
    <w:rsid w:val="00F40A4A"/>
    <w:rsid w:val="00F43E08"/>
    <w:rsid w:val="00F53A96"/>
    <w:rsid w:val="00F60764"/>
    <w:rsid w:val="00F67D6D"/>
    <w:rsid w:val="00F90DC9"/>
    <w:rsid w:val="00F97F12"/>
    <w:rsid w:val="00FA1C04"/>
    <w:rsid w:val="00FD0B92"/>
    <w:rsid w:val="00FD4F5B"/>
    <w:rsid w:val="00FE3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96DA89-E808-4729-8ED7-6E0DACE50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Rockwell" w:eastAsiaTheme="minorHAnsi" w:hAnsi="Rockwell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5B9BD5" w:themeColor="accent1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5B9BD5" w:themeColor="accent1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yzhao\AppData\Roaming\Microsoft\Templates\LiveContent\15\Managed\Word%20Document%20Bibliography%20Styles\TC102786999%5b%5bfn=Single%20spaced%20(blank)%5d%5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TC102786999[[fn=Single spaced (blank)]]</Template>
  <TotalTime>304</TotalTime>
  <Pages>3</Pages>
  <Words>832</Words>
  <Characters>4748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 Zhao</dc:creator>
  <cp:keywords/>
  <dc:description/>
  <cp:lastModifiedBy>Yi Zhao</cp:lastModifiedBy>
  <cp:revision>167</cp:revision>
  <dcterms:created xsi:type="dcterms:W3CDTF">2014-06-25T21:18:00Z</dcterms:created>
  <dcterms:modified xsi:type="dcterms:W3CDTF">2014-06-26T02:22:00Z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TC027869999991</vt:lpwstr>
  </property>
</Properties>
</file>